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97554379"/>
        <w:docPartObj>
          <w:docPartGallery w:val="Cover Pages"/>
          <w:docPartUnique/>
        </w:docPartObj>
      </w:sdtPr>
      <w:sdtContent>
        <w:p w14:paraId="2E0171C3" w14:textId="67CAFCA2" w:rsidR="000E761F" w:rsidRDefault="000E76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4"/>
          </w:tblGrid>
          <w:tr w:rsidR="000E761F" w14:paraId="32407AB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876023C" w14:textId="48AE92B4" w:rsidR="000E761F" w:rsidRDefault="000E761F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ETML</w:t>
                </w:r>
              </w:p>
            </w:tc>
          </w:tr>
          <w:tr w:rsidR="000E761F" w14:paraId="7D7EAA4F" w14:textId="77777777">
            <w:tc>
              <w:tcPr>
                <w:tcW w:w="7672" w:type="dxa"/>
              </w:tcPr>
              <w:p w14:paraId="6EB05375" w14:textId="79E14A89" w:rsidR="000E761F" w:rsidRDefault="00E75C53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Space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 xml:space="preserve">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Invaders</w:t>
                </w:r>
                <w:proofErr w:type="spellEnd"/>
              </w:p>
            </w:tc>
          </w:tr>
          <w:tr w:rsidR="000E761F" w14:paraId="03453AC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6C0BFCD6774947DBA2C9120BBDF94D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588DCF" w14:textId="2B544767" w:rsidR="000E761F" w:rsidRDefault="00E75C5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P_OO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0E761F" w14:paraId="18EE189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DC16D352DC14EF7AA5399A3C3CD582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1EDCD60" w14:textId="6C626F46" w:rsidR="000E761F" w:rsidRDefault="000E761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Abiram Muthulingam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14C8174EEDB433C9D2C3AC53853E99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9-0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6AEC9BDD" w14:textId="55FF0BF1" w:rsidR="000E761F" w:rsidRDefault="000E761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04/09/2024</w:t>
                    </w:r>
                  </w:p>
                </w:sdtContent>
              </w:sdt>
              <w:p w14:paraId="122462C7" w14:textId="77777777" w:rsidR="000E761F" w:rsidRDefault="000E761F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705D8E38" w14:textId="77777777" w:rsidR="000E761F" w:rsidRDefault="000E761F" w:rsidP="00791020">
          <w:r>
            <w:br w:type="page"/>
          </w:r>
        </w:p>
      </w:sdtContent>
    </w:sdt>
    <w:p w14:paraId="59B82988" w14:textId="23CFA79A" w:rsidR="003F2179" w:rsidRPr="00791020" w:rsidRDefault="003F2179" w:rsidP="00791020">
      <w:r w:rsidRPr="003F2179">
        <w:rPr>
          <w:u w:val="single"/>
        </w:rPr>
        <w:lastRenderedPageBreak/>
        <w:t>Table des matières</w:t>
      </w:r>
    </w:p>
    <w:p w14:paraId="091E233F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43ADD6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414BECF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18CE9CF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967A1E4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27BA879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9F0649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64F487F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A9D1BF6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8466E7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010839ED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33A2EE26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0C96F25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5DC8E8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95382E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3D0C0AD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1A7C8138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3576090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C460B0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6227E3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451AA73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C04D1E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FF623E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0CC0E63" w14:textId="77777777" w:rsidR="007C53D3" w:rsidRDefault="003F2179" w:rsidP="003F2179">
      <w:r>
        <w:fldChar w:fldCharType="end"/>
      </w:r>
    </w:p>
    <w:p w14:paraId="5F50D204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3A95CC94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1FD61D8A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7437ED74" w14:textId="77777777" w:rsidR="00C930E9" w:rsidRDefault="007C53D3" w:rsidP="003F2179">
      <w:r>
        <w:br w:type="page"/>
      </w:r>
    </w:p>
    <w:p w14:paraId="209D6F6E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52C8A534" w14:textId="77777777" w:rsidR="00C930E9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04521F7C" w14:textId="77777777" w:rsidR="00B77B69" w:rsidRDefault="00B77B69" w:rsidP="00B77B69"/>
    <w:p w14:paraId="4235F2B9" w14:textId="3E19A79B" w:rsidR="00AA2D55" w:rsidRDefault="00AA2D55" w:rsidP="003F258F">
      <w:pPr>
        <w:jc w:val="both"/>
      </w:pPr>
      <w:r>
        <w:t xml:space="preserve">Le but de ce projet, est de réaliser un jeu de tirs en programmation orienté objet en C#. Le jeu est fait en 3 projet différent (UX, OO, DB). Dans ce projet, nous implémentons </w:t>
      </w:r>
      <w:r w:rsidR="00956382">
        <w:t>seulement la partie du gameplay et du menu, qui permettra à l’utilisateur de jouer.</w:t>
      </w:r>
      <w:r w:rsidR="003F258F">
        <w:t xml:space="preserve"> Durant le projet, l’outil </w:t>
      </w:r>
      <w:proofErr w:type="spellStart"/>
      <w:r w:rsidR="003F258F">
        <w:t>IceScrum</w:t>
      </w:r>
      <w:proofErr w:type="spellEnd"/>
      <w:r w:rsidR="003F258F">
        <w:t xml:space="preserve"> est utiliser pour la gestion du projet, ainsi qu’un journal de travail et d’un rapport expliquant les détails du jeu.</w:t>
      </w:r>
    </w:p>
    <w:p w14:paraId="1B2A8FE7" w14:textId="77777777" w:rsidR="002529D2" w:rsidRDefault="002529D2" w:rsidP="003F258F">
      <w:pPr>
        <w:jc w:val="both"/>
      </w:pPr>
    </w:p>
    <w:p w14:paraId="73D3B6E7" w14:textId="77777777" w:rsidR="002529D2" w:rsidRPr="00B77B69" w:rsidRDefault="002529D2" w:rsidP="003F258F">
      <w:pPr>
        <w:jc w:val="both"/>
      </w:pPr>
    </w:p>
    <w:p w14:paraId="76769859" w14:textId="77777777" w:rsidR="00C930E9" w:rsidRDefault="00C930E9"/>
    <w:p w14:paraId="3EBF9414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56A0A5F2" w14:textId="77777777" w:rsidR="00AE470C" w:rsidRDefault="00AE470C" w:rsidP="006E2C58">
      <w:pPr>
        <w:rPr>
          <w:szCs w:val="14"/>
        </w:rPr>
      </w:pPr>
    </w:p>
    <w:p w14:paraId="6C0B1738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0086A52D" w14:textId="77777777" w:rsidR="006E2C58" w:rsidRDefault="006E2C58" w:rsidP="006E2C58">
      <w:pPr>
        <w:rPr>
          <w:szCs w:val="14"/>
        </w:rPr>
      </w:pPr>
    </w:p>
    <w:p w14:paraId="487B5D21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3FB09428" w14:textId="77777777" w:rsidR="006E2C58" w:rsidRDefault="006E2C58" w:rsidP="006E2C58">
      <w:pPr>
        <w:rPr>
          <w:szCs w:val="14"/>
        </w:rPr>
      </w:pPr>
    </w:p>
    <w:p w14:paraId="74308750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04C3FE87" w14:textId="77777777" w:rsidR="00AE470C" w:rsidRDefault="00AE470C" w:rsidP="007C53D3">
      <w:pPr>
        <w:rPr>
          <w:szCs w:val="14"/>
        </w:rPr>
      </w:pPr>
    </w:p>
    <w:p w14:paraId="6E083B43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4CD65859" w14:textId="77777777" w:rsidR="007C53D3" w:rsidRDefault="007C53D3" w:rsidP="007C53D3">
      <w:pPr>
        <w:rPr>
          <w:szCs w:val="14"/>
        </w:rPr>
      </w:pPr>
    </w:p>
    <w:p w14:paraId="56083475" w14:textId="77777777" w:rsidR="007C53D3" w:rsidRDefault="007C53D3" w:rsidP="085619D6">
      <w:pPr>
        <w:pStyle w:val="Titre2"/>
        <w:spacing w:line="259" w:lineRule="auto"/>
        <w:rPr>
          <w:i w:val="0"/>
        </w:rPr>
      </w:pPr>
      <w:r>
        <w:br w:type="page"/>
      </w:r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</w:p>
    <w:p w14:paraId="13D15C73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61D4697D" w14:textId="77777777" w:rsidR="0083170D" w:rsidRDefault="0083170D" w:rsidP="0083170D">
      <w:pPr>
        <w:pStyle w:val="Titre1"/>
      </w:pPr>
      <w:bookmarkStart w:id="3" w:name="_Toc499021836"/>
      <w:r>
        <w:t>Analyse</w:t>
      </w:r>
      <w:r w:rsidR="00E12330">
        <w:t xml:space="preserve"> / Conception</w:t>
      </w:r>
      <w:bookmarkEnd w:id="3"/>
    </w:p>
    <w:p w14:paraId="2CDFC5B7" w14:textId="77777777" w:rsidR="00EE4813" w:rsidRDefault="00EE4813" w:rsidP="00AA0785">
      <w:pPr>
        <w:pStyle w:val="Titre2"/>
        <w:rPr>
          <w:i w:val="0"/>
          <w:iCs/>
        </w:rPr>
      </w:pPr>
      <w:bookmarkStart w:id="4" w:name="_Toc499021837"/>
      <w:r>
        <w:rPr>
          <w:i w:val="0"/>
          <w:iCs/>
        </w:rPr>
        <w:t>Gameplay</w:t>
      </w:r>
    </w:p>
    <w:p w14:paraId="1EC44009" w14:textId="77777777" w:rsidR="00956382" w:rsidRDefault="00956382" w:rsidP="00B77B69"/>
    <w:p w14:paraId="40B0C3AC" w14:textId="4C66CC9B" w:rsidR="00B77B69" w:rsidRDefault="00B77B69" w:rsidP="003F258F">
      <w:pPr>
        <w:jc w:val="both"/>
      </w:pPr>
      <w:r>
        <w:t>Le joueur :</w:t>
      </w:r>
    </w:p>
    <w:p w14:paraId="52D8C61A" w14:textId="77777777" w:rsidR="00956382" w:rsidRDefault="00956382" w:rsidP="003F258F">
      <w:pPr>
        <w:jc w:val="both"/>
      </w:pPr>
    </w:p>
    <w:p w14:paraId="52141988" w14:textId="6ABB35BB" w:rsidR="00956382" w:rsidRDefault="00956382" w:rsidP="003F258F">
      <w:pPr>
        <w:jc w:val="both"/>
      </w:pPr>
      <w:r>
        <w:t>Le joueur contrôlera un vaisseau</w:t>
      </w:r>
      <w:r w:rsidR="00514BB3">
        <w:t xml:space="preserve"> qui se trouve en bas de l’écran et</w:t>
      </w:r>
      <w:r>
        <w:t xml:space="preserve"> peut se déplacer à gauche et à droite</w:t>
      </w:r>
      <w:r w:rsidR="009E1F05">
        <w:t xml:space="preserve"> (flèche gauche, droite ou lettre A, D)</w:t>
      </w:r>
      <w:r>
        <w:t xml:space="preserve">, mais ne peut pas sortir du cadre du jeu. Le vaisseau </w:t>
      </w:r>
      <w:r w:rsidR="00514BB3">
        <w:t>n’a</w:t>
      </w:r>
      <w:r>
        <w:t xml:space="preserve"> pas de </w:t>
      </w:r>
      <w:r w:rsidR="00514BB3">
        <w:t>munition limitée</w:t>
      </w:r>
      <w:r>
        <w:t xml:space="preserve"> et peut donc tirer à volonté</w:t>
      </w:r>
      <w:r w:rsidR="00514BB3">
        <w:t xml:space="preserve"> horizontalement. Si le vaisseau se fait toucher par une ennemie, la partie est terminée.</w:t>
      </w:r>
    </w:p>
    <w:p w14:paraId="6CBFC0C0" w14:textId="77777777" w:rsidR="00956382" w:rsidRDefault="00956382" w:rsidP="003F258F">
      <w:pPr>
        <w:jc w:val="both"/>
      </w:pPr>
    </w:p>
    <w:p w14:paraId="272717B2" w14:textId="77777777" w:rsidR="007C5853" w:rsidRDefault="007C5853" w:rsidP="003F258F">
      <w:pPr>
        <w:jc w:val="both"/>
      </w:pPr>
    </w:p>
    <w:p w14:paraId="5C485894" w14:textId="1114A2E0" w:rsidR="00B77B69" w:rsidRDefault="00B77B69" w:rsidP="003F258F">
      <w:pPr>
        <w:jc w:val="both"/>
      </w:pPr>
      <w:r>
        <w:t>Les ennemis :</w:t>
      </w:r>
    </w:p>
    <w:p w14:paraId="0083E080" w14:textId="77777777" w:rsidR="00514BB3" w:rsidRDefault="00514BB3" w:rsidP="003F258F">
      <w:pPr>
        <w:jc w:val="both"/>
      </w:pPr>
    </w:p>
    <w:p w14:paraId="44205D3B" w14:textId="3D1BDF16" w:rsidR="00514BB3" w:rsidRDefault="00514BB3" w:rsidP="003F258F">
      <w:pPr>
        <w:jc w:val="both"/>
      </w:pPr>
      <w:r>
        <w:t>Les ennemis apparaissent aléatoirement depuis le haut de l’écran et s’approche du vaisseau pour le toucher afin de le détruire. Il y a 2 types d’ennemis (petit et grand), les petits ont seulement 1 point de vie et les grands ont 2 points de vie.</w:t>
      </w:r>
    </w:p>
    <w:p w14:paraId="421C26EF" w14:textId="77777777" w:rsidR="00514BB3" w:rsidRDefault="00514BB3" w:rsidP="003F258F">
      <w:pPr>
        <w:jc w:val="both"/>
      </w:pPr>
    </w:p>
    <w:p w14:paraId="76B662D7" w14:textId="77777777" w:rsidR="007C5853" w:rsidRDefault="007C5853" w:rsidP="003F258F">
      <w:pPr>
        <w:jc w:val="both"/>
      </w:pPr>
    </w:p>
    <w:p w14:paraId="3FFB5AA3" w14:textId="57071756" w:rsidR="00514BB3" w:rsidRDefault="00514BB3" w:rsidP="003F258F">
      <w:pPr>
        <w:jc w:val="both"/>
      </w:pPr>
      <w:r>
        <w:t xml:space="preserve">Les </w:t>
      </w:r>
      <w:r w:rsidR="007C5853">
        <w:t>obstacles</w:t>
      </w:r>
      <w:r>
        <w:t> :</w:t>
      </w:r>
    </w:p>
    <w:p w14:paraId="506F109F" w14:textId="77777777" w:rsidR="007C5853" w:rsidRDefault="007C5853" w:rsidP="003F258F">
      <w:pPr>
        <w:jc w:val="both"/>
      </w:pPr>
    </w:p>
    <w:p w14:paraId="7E040970" w14:textId="1A798111" w:rsidR="00514BB3" w:rsidRDefault="007C5853" w:rsidP="003F258F">
      <w:pPr>
        <w:jc w:val="both"/>
      </w:pPr>
      <w:r>
        <w:t>Les obstacles servent à empêcher les tirs du vaisseau afin de protéger les ennemis. Les obstacles sont indestructibles dans le niveau 1.</w:t>
      </w:r>
    </w:p>
    <w:p w14:paraId="059A3D78" w14:textId="77777777" w:rsidR="00514BB3" w:rsidRDefault="00514BB3" w:rsidP="003F258F">
      <w:pPr>
        <w:jc w:val="both"/>
      </w:pPr>
    </w:p>
    <w:p w14:paraId="13EA3EA4" w14:textId="77777777" w:rsidR="007C5853" w:rsidRDefault="007C5853" w:rsidP="003F258F">
      <w:pPr>
        <w:jc w:val="both"/>
      </w:pPr>
    </w:p>
    <w:p w14:paraId="4CD8EA9F" w14:textId="2F408789" w:rsidR="00514BB3" w:rsidRDefault="00514BB3" w:rsidP="003F258F">
      <w:pPr>
        <w:jc w:val="both"/>
      </w:pPr>
      <w:r>
        <w:t>Niveau 2 :</w:t>
      </w:r>
    </w:p>
    <w:p w14:paraId="5DAC949F" w14:textId="77777777" w:rsidR="00514BB3" w:rsidRDefault="00514BB3" w:rsidP="003F258F">
      <w:pPr>
        <w:jc w:val="both"/>
      </w:pPr>
    </w:p>
    <w:p w14:paraId="4F6C7EA1" w14:textId="292FA8F6" w:rsidR="00514BB3" w:rsidRDefault="00514BB3" w:rsidP="003F258F">
      <w:pPr>
        <w:jc w:val="both"/>
      </w:pPr>
      <w:r>
        <w:t xml:space="preserve">Le niveau 2 sera plus difficile que le niveau 1 (niveau de base). Les ennemis sont plus </w:t>
      </w:r>
      <w:r w:rsidR="007C5853">
        <w:t>rapides</w:t>
      </w:r>
      <w:r>
        <w:t xml:space="preserve"> et peuvent tirer. Le vaisseau du joueur aura un nombre</w:t>
      </w:r>
      <w:r w:rsidR="007C5853">
        <w:t xml:space="preserve"> limité</w:t>
      </w:r>
      <w:r>
        <w:t xml:space="preserve"> de munition</w:t>
      </w:r>
      <w:r w:rsidR="007C5853">
        <w:t xml:space="preserve"> et pour pouvoir le recharger il doit casser les obstacles.</w:t>
      </w:r>
    </w:p>
    <w:p w14:paraId="13371F18" w14:textId="77777777" w:rsidR="00956382" w:rsidRDefault="00956382" w:rsidP="00B77B69"/>
    <w:p w14:paraId="47A29E1B" w14:textId="77777777" w:rsidR="00956382" w:rsidRDefault="00956382" w:rsidP="00B77B69"/>
    <w:p w14:paraId="245E112A" w14:textId="77777777" w:rsidR="00956382" w:rsidRPr="00B77B69" w:rsidRDefault="00956382" w:rsidP="00B77B69"/>
    <w:p w14:paraId="1FB0C723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joueur</w:t>
      </w:r>
    </w:p>
    <w:p w14:paraId="5BD45265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ennemis</w:t>
      </w:r>
    </w:p>
    <w:p w14:paraId="7B69CDDF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déplacements</w:t>
      </w:r>
    </w:p>
    <w:p w14:paraId="250BD468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niveaux</w:t>
      </w:r>
    </w:p>
    <w:p w14:paraId="51E05EF0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tir</w:t>
      </w:r>
    </w:p>
    <w:p w14:paraId="27A71021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La gestion des vies</w:t>
      </w:r>
    </w:p>
    <w:p w14:paraId="4F228DE4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42423DB3" w14:textId="77777777" w:rsidR="00B06C73" w:rsidRPr="007C68B3" w:rsidRDefault="00B06C7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7BAA3DBD" w14:textId="77777777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lastRenderedPageBreak/>
        <w:t>Concept</w:t>
      </w:r>
      <w:bookmarkEnd w:id="4"/>
    </w:p>
    <w:p w14:paraId="4D0F7AAA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5E1A119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1BEE3804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1CE7B591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002D336D" w14:textId="77777777" w:rsidR="007C68B3" w:rsidRDefault="007C68B3" w:rsidP="007C68B3">
      <w:pPr>
        <w:pStyle w:val="Titre2"/>
        <w:rPr>
          <w:i w:val="0"/>
          <w:iCs/>
        </w:rPr>
      </w:pPr>
      <w:bookmarkStart w:id="5" w:name="_Toc71691012"/>
      <w:bookmarkStart w:id="6" w:name="_Toc499021838"/>
      <w:r>
        <w:rPr>
          <w:i w:val="0"/>
          <w:iCs/>
        </w:rPr>
        <w:t>Analyse fonctionnelle</w:t>
      </w:r>
    </w:p>
    <w:p w14:paraId="611A9577" w14:textId="77777777" w:rsidR="007C68B3" w:rsidRDefault="007C68B3" w:rsidP="007C68B3"/>
    <w:p w14:paraId="53E4F143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1108894F" w14:textId="77777777" w:rsidR="00AA0785" w:rsidRPr="00A943C5" w:rsidRDefault="00AA0785" w:rsidP="00AA0785">
      <w:pPr>
        <w:pStyle w:val="Titre2"/>
        <w:rPr>
          <w:i w:val="0"/>
          <w:iCs/>
        </w:rPr>
      </w:pPr>
      <w:r w:rsidRPr="00A943C5">
        <w:rPr>
          <w:i w:val="0"/>
          <w:iCs/>
        </w:rPr>
        <w:t>Stratégie de test</w:t>
      </w:r>
      <w:bookmarkEnd w:id="5"/>
      <w:bookmarkEnd w:id="6"/>
    </w:p>
    <w:p w14:paraId="0F8859BE" w14:textId="77777777" w:rsidR="00AA0785" w:rsidRPr="00A943C5" w:rsidRDefault="00AA0785" w:rsidP="00AA0785"/>
    <w:p w14:paraId="7CE790C8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5AAA42CA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50D11C38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01346C36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5327FB41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3FDEC9D3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60F18775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2CE66B3F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14:paraId="1EAD1E44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726ECA07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1F4958A5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5BDA6D3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7" w:name="_Toc71703259"/>
      <w:bookmarkStart w:id="8" w:name="_Toc499021842"/>
      <w:r w:rsidRPr="0049659A">
        <w:t>R</w:t>
      </w:r>
      <w:bookmarkEnd w:id="7"/>
      <w:r w:rsidR="00684B3D">
        <w:t>éalisation</w:t>
      </w:r>
      <w:bookmarkEnd w:id="8"/>
    </w:p>
    <w:p w14:paraId="659C7E17" w14:textId="77777777" w:rsidR="003A0F9C" w:rsidRDefault="003A0F9C" w:rsidP="003A0F9C">
      <w:pPr>
        <w:pStyle w:val="Titre2"/>
        <w:rPr>
          <w:color w:val="FF0000"/>
        </w:rPr>
      </w:pPr>
      <w:bookmarkStart w:id="9" w:name="_Toc25553317"/>
      <w:bookmarkStart w:id="10" w:name="_Toc71691022"/>
      <w:bookmarkStart w:id="11" w:name="_Toc499021843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</w:p>
    <w:p w14:paraId="3F9E3184" w14:textId="77777777" w:rsidR="003A0F9C" w:rsidRPr="002036CD" w:rsidRDefault="003A0F9C" w:rsidP="003A0F9C"/>
    <w:p w14:paraId="32DE63C7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18A6A66E" w14:textId="77777777" w:rsidR="003A0F9C" w:rsidRDefault="003A0F9C" w:rsidP="003A0F9C">
      <w:pPr>
        <w:rPr>
          <w:b/>
          <w:i/>
          <w:iCs/>
          <w:color w:val="FF0000"/>
        </w:rPr>
      </w:pPr>
    </w:p>
    <w:p w14:paraId="4C4B9B55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0B92EFC3" w14:textId="77777777" w:rsidR="003A0F9C" w:rsidRDefault="003A0F9C" w:rsidP="003A0F9C">
      <w:pPr>
        <w:rPr>
          <w:b/>
          <w:i/>
          <w:iCs/>
          <w:color w:val="FF0000"/>
        </w:rPr>
      </w:pPr>
    </w:p>
    <w:p w14:paraId="1F04C430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14E72FB2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041D735E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78DF9D5C" w14:textId="77777777" w:rsidR="003A0F9C" w:rsidRDefault="003A0F9C" w:rsidP="003A0F9C">
      <w:pPr>
        <w:rPr>
          <w:b/>
          <w:i/>
          <w:iCs/>
          <w:color w:val="FF0000"/>
        </w:rPr>
      </w:pPr>
    </w:p>
    <w:p w14:paraId="35A4C5D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0D458BEA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lastRenderedPageBreak/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4015513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0CD8C60E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332C739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7E11C220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0A513F89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69FF32A0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E460561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5F495199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1ACC4210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290F0D5F" w14:textId="77777777" w:rsidR="003A0F9C" w:rsidRPr="002036CD" w:rsidRDefault="003A0F9C" w:rsidP="003A0F9C"/>
    <w:p w14:paraId="4180B9C6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0263A69E" w14:textId="77777777" w:rsidR="003A0F9C" w:rsidRPr="002036CD" w:rsidRDefault="003A0F9C" w:rsidP="003A0F9C"/>
    <w:p w14:paraId="43FBAC07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29035DF7" w14:textId="77777777" w:rsidR="00FD3342" w:rsidRDefault="00FD3342" w:rsidP="00FD3342">
      <w:pPr>
        <w:pStyle w:val="Titre2"/>
        <w:rPr>
          <w:i w:val="0"/>
          <w:iCs/>
        </w:rPr>
      </w:pPr>
      <w:r>
        <w:rPr>
          <w:i w:val="0"/>
          <w:iCs/>
        </w:rPr>
        <w:t>Déroulement</w:t>
      </w:r>
    </w:p>
    <w:p w14:paraId="013899E9" w14:textId="77777777" w:rsidR="00B35D46" w:rsidRPr="00B35D46" w:rsidRDefault="00B35D46" w:rsidP="00B35D46"/>
    <w:p w14:paraId="73753690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72BB37FC" w14:textId="77777777" w:rsidR="00A943C5" w:rsidRDefault="00A943C5" w:rsidP="0049659A">
      <w:pPr>
        <w:pStyle w:val="Titre2"/>
        <w:rPr>
          <w:i w:val="0"/>
          <w:iCs/>
        </w:rPr>
      </w:pPr>
      <w:bookmarkStart w:id="12" w:name="_Toc25553321"/>
      <w:bookmarkStart w:id="13" w:name="_Toc71691025"/>
      <w:bookmarkStart w:id="14" w:name="_Toc499021844"/>
      <w:bookmarkEnd w:id="9"/>
      <w:bookmarkEnd w:id="10"/>
      <w:bookmarkEnd w:id="11"/>
      <w:r>
        <w:rPr>
          <w:i w:val="0"/>
          <w:iCs/>
        </w:rPr>
        <w:t>Mise en place de l’environnement de travail</w:t>
      </w:r>
    </w:p>
    <w:p w14:paraId="135FA5BA" w14:textId="77777777" w:rsidR="00E164A3" w:rsidRDefault="00E164A3" w:rsidP="00E164A3"/>
    <w:p w14:paraId="576588B1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6D39CA03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5D07BB84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les</w:t>
      </w:r>
      <w:proofErr w:type="gramEnd"/>
      <w:r w:rsidRPr="00E164A3">
        <w:rPr>
          <w:i/>
          <w:iCs/>
        </w:rPr>
        <w:t xml:space="preserve"> versions des systèmes d'exploitation et des outils logiciels</w:t>
      </w:r>
    </w:p>
    <w:p w14:paraId="0CB19C7C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14:paraId="14CCF93F" w14:textId="77777777" w:rsidR="00E164A3" w:rsidRPr="00E164A3" w:rsidRDefault="00E164A3" w:rsidP="00E164A3"/>
    <w:p w14:paraId="1682A235" w14:textId="77777777" w:rsidR="00A943C5" w:rsidRPr="00A943C5" w:rsidRDefault="00A943C5" w:rsidP="00A943C5"/>
    <w:p w14:paraId="2C958733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7F706EFD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>Description des test</w:t>
      </w:r>
      <w:bookmarkEnd w:id="12"/>
      <w:r w:rsidRPr="00791020">
        <w:rPr>
          <w:i w:val="0"/>
          <w:iCs/>
        </w:rPr>
        <w:t>s effectués</w:t>
      </w:r>
      <w:bookmarkEnd w:id="13"/>
      <w:bookmarkEnd w:id="14"/>
    </w:p>
    <w:p w14:paraId="175EDA59" w14:textId="77777777" w:rsidR="0049659A" w:rsidRDefault="0049659A" w:rsidP="0049659A">
      <w:pPr>
        <w:pStyle w:val="En-tte"/>
        <w:ind w:left="357"/>
        <w:rPr>
          <w:i/>
        </w:rPr>
      </w:pPr>
    </w:p>
    <w:p w14:paraId="2CEB3451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5642D2C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15" w:name="_Toc25553322"/>
      <w:bookmarkStart w:id="16" w:name="_Toc71691026"/>
      <w:bookmarkStart w:id="17" w:name="_Toc499021845"/>
      <w:r w:rsidRPr="00791020">
        <w:rPr>
          <w:i w:val="0"/>
          <w:iCs/>
        </w:rPr>
        <w:t xml:space="preserve">Erreurs </w:t>
      </w:r>
      <w:bookmarkEnd w:id="15"/>
      <w:r w:rsidRPr="00791020">
        <w:rPr>
          <w:i w:val="0"/>
          <w:iCs/>
        </w:rPr>
        <w:t>restantes</w:t>
      </w:r>
      <w:bookmarkEnd w:id="16"/>
      <w:bookmarkEnd w:id="17"/>
      <w:r w:rsidRPr="00791020">
        <w:rPr>
          <w:i w:val="0"/>
          <w:iCs/>
        </w:rPr>
        <w:t xml:space="preserve">  </w:t>
      </w:r>
    </w:p>
    <w:p w14:paraId="5C9DF855" w14:textId="77777777" w:rsidR="0049659A" w:rsidRDefault="0049659A" w:rsidP="0049659A">
      <w:pPr>
        <w:ind w:left="426"/>
        <w:rPr>
          <w:i/>
        </w:rPr>
      </w:pPr>
      <w:bookmarkStart w:id="18" w:name="_Toc25553323"/>
    </w:p>
    <w:p w14:paraId="334CCA5E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23FC4ACC" w14:textId="77777777" w:rsidR="0049659A" w:rsidRPr="00791020" w:rsidRDefault="0049659A" w:rsidP="0049659A">
      <w:pPr>
        <w:ind w:left="426"/>
        <w:rPr>
          <w:i/>
        </w:rPr>
      </w:pPr>
    </w:p>
    <w:p w14:paraId="20CE350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21D40004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8"/>
    </w:p>
    <w:p w14:paraId="5D116A13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001F45D4" w14:textId="77777777" w:rsidR="00AD4BAF" w:rsidRDefault="00AD4BAF" w:rsidP="00AD4BAF">
      <w:pPr>
        <w:rPr>
          <w:i/>
        </w:rPr>
      </w:pPr>
    </w:p>
    <w:p w14:paraId="4AC69135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2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3EBD8B20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088F2FEF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9" w:name="_Toc25553328"/>
      <w:bookmarkStart w:id="20" w:name="_Toc71703263"/>
      <w:bookmarkStart w:id="21" w:name="_Toc499021847"/>
      <w:r w:rsidRPr="0049659A">
        <w:lastRenderedPageBreak/>
        <w:t>C</w:t>
      </w:r>
      <w:bookmarkEnd w:id="19"/>
      <w:bookmarkEnd w:id="20"/>
      <w:r w:rsidR="00684B3D">
        <w:t>onclusions</w:t>
      </w:r>
      <w:bookmarkEnd w:id="21"/>
    </w:p>
    <w:p w14:paraId="782E871D" w14:textId="77777777" w:rsidR="00AA0785" w:rsidRDefault="00AA0785" w:rsidP="00AA0785">
      <w:pPr>
        <w:pStyle w:val="En-tte"/>
        <w:ind w:left="357"/>
      </w:pPr>
    </w:p>
    <w:p w14:paraId="2C025295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7026D918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D636C0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A34EBC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B467FA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A9BBFE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41E988D" w14:textId="77777777" w:rsidR="00591119" w:rsidRDefault="00591119" w:rsidP="00591119">
      <w:pPr>
        <w:rPr>
          <w:szCs w:val="14"/>
        </w:rPr>
      </w:pPr>
    </w:p>
    <w:p w14:paraId="34CF2E91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B3A463F" w14:textId="77777777" w:rsidR="00AA0785" w:rsidRDefault="00AA0785" w:rsidP="00684B3D">
      <w:pPr>
        <w:pStyle w:val="Titre1"/>
        <w:tabs>
          <w:tab w:val="num" w:pos="360"/>
        </w:tabs>
      </w:pPr>
      <w:bookmarkStart w:id="22" w:name="_Toc71703264"/>
      <w:bookmarkStart w:id="23" w:name="_Toc499021848"/>
      <w:r w:rsidRPr="0049659A">
        <w:lastRenderedPageBreak/>
        <w:t>A</w:t>
      </w:r>
      <w:bookmarkEnd w:id="22"/>
      <w:r w:rsidR="00684B3D">
        <w:t>nnexes</w:t>
      </w:r>
      <w:bookmarkEnd w:id="23"/>
    </w:p>
    <w:p w14:paraId="55A5A2FF" w14:textId="77777777" w:rsidR="00933151" w:rsidRPr="00791020" w:rsidRDefault="00933151" w:rsidP="00933151">
      <w:pPr>
        <w:pStyle w:val="Titre2"/>
        <w:rPr>
          <w:i w:val="0"/>
          <w:iCs/>
        </w:rPr>
      </w:pPr>
      <w:r>
        <w:rPr>
          <w:i w:val="0"/>
          <w:iCs/>
        </w:rPr>
        <w:t>Manuel de référence</w:t>
      </w:r>
    </w:p>
    <w:p w14:paraId="4E6AEEBF" w14:textId="77777777" w:rsidR="00933151" w:rsidRDefault="00933151" w:rsidP="00933151">
      <w:pPr>
        <w:ind w:left="426"/>
        <w:rPr>
          <w:rFonts w:cs="Arial"/>
          <w:iCs/>
        </w:rPr>
      </w:pPr>
    </w:p>
    <w:p w14:paraId="7755F49E" w14:textId="77777777" w:rsidR="00933151" w:rsidRPr="00E164A3" w:rsidRDefault="00933151" w:rsidP="00933151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Issu de la génération automatique à partir des commentaires</w:t>
      </w:r>
    </w:p>
    <w:p w14:paraId="37964C6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4" w:name="_Toc25553330"/>
      <w:bookmarkStart w:id="25" w:name="_Toc71703266"/>
      <w:bookmarkStart w:id="26" w:name="_Toc499021851"/>
      <w:r w:rsidRPr="00791020">
        <w:rPr>
          <w:i w:val="0"/>
          <w:iCs/>
        </w:rPr>
        <w:t xml:space="preserve">Journal de </w:t>
      </w:r>
      <w:bookmarkEnd w:id="24"/>
      <w:bookmarkEnd w:id="25"/>
      <w:r w:rsidR="009D368F">
        <w:rPr>
          <w:i w:val="0"/>
          <w:iCs/>
        </w:rPr>
        <w:t>travail</w:t>
      </w:r>
      <w:bookmarkEnd w:id="26"/>
    </w:p>
    <w:p w14:paraId="1BFEFBB1" w14:textId="77777777" w:rsidR="00AA0785" w:rsidRDefault="00AA0785" w:rsidP="00AA0785"/>
    <w:sectPr w:rsidR="00AA0785" w:rsidSect="000E761F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12DCD" w14:textId="77777777" w:rsidR="00DD2116" w:rsidRDefault="00DD2116">
      <w:r>
        <w:separator/>
      </w:r>
    </w:p>
  </w:endnote>
  <w:endnote w:type="continuationSeparator" w:id="0">
    <w:p w14:paraId="3DCD607D" w14:textId="77777777" w:rsidR="00DD2116" w:rsidRDefault="00DD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EDD3A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33151">
      <w:rPr>
        <w:rStyle w:val="Numrodepage"/>
        <w:noProof/>
        <w:sz w:val="16"/>
        <w:szCs w:val="16"/>
      </w:rPr>
      <w:t>2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63F62" w14:textId="77777777" w:rsidR="00DD2116" w:rsidRDefault="00DD2116">
      <w:r>
        <w:separator/>
      </w:r>
    </w:p>
  </w:footnote>
  <w:footnote w:type="continuationSeparator" w:id="0">
    <w:p w14:paraId="571812A3" w14:textId="77777777" w:rsidR="00DD2116" w:rsidRDefault="00DD2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08C88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2AEBF3B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38F21ADC" w14:textId="77777777" w:rsidR="00F53ED8" w:rsidRPr="00B673BB" w:rsidRDefault="00F53ED8">
    <w:pPr>
      <w:pStyle w:val="En-tte"/>
      <w:rPr>
        <w:sz w:val="16"/>
        <w:szCs w:val="16"/>
      </w:rPr>
    </w:pPr>
  </w:p>
  <w:p w14:paraId="3AFD402A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42217949">
    <w:abstractNumId w:val="14"/>
  </w:num>
  <w:num w:numId="2" w16cid:durableId="860364379">
    <w:abstractNumId w:val="0"/>
  </w:num>
  <w:num w:numId="3" w16cid:durableId="1111054159">
    <w:abstractNumId w:val="3"/>
  </w:num>
  <w:num w:numId="4" w16cid:durableId="1188372604">
    <w:abstractNumId w:val="12"/>
  </w:num>
  <w:num w:numId="5" w16cid:durableId="760224337">
    <w:abstractNumId w:val="9"/>
  </w:num>
  <w:num w:numId="6" w16cid:durableId="924529408">
    <w:abstractNumId w:val="4"/>
  </w:num>
  <w:num w:numId="7" w16cid:durableId="1238439715">
    <w:abstractNumId w:val="10"/>
  </w:num>
  <w:num w:numId="8" w16cid:durableId="1710178749">
    <w:abstractNumId w:val="15"/>
  </w:num>
  <w:num w:numId="9" w16cid:durableId="1878159279">
    <w:abstractNumId w:val="2"/>
  </w:num>
  <w:num w:numId="10" w16cid:durableId="176241206">
    <w:abstractNumId w:val="6"/>
  </w:num>
  <w:num w:numId="11" w16cid:durableId="1680160348">
    <w:abstractNumId w:val="8"/>
  </w:num>
  <w:num w:numId="12" w16cid:durableId="1330674800">
    <w:abstractNumId w:val="7"/>
  </w:num>
  <w:num w:numId="13" w16cid:durableId="586427165">
    <w:abstractNumId w:val="11"/>
  </w:num>
  <w:num w:numId="14" w16cid:durableId="46880805">
    <w:abstractNumId w:val="13"/>
  </w:num>
  <w:num w:numId="15" w16cid:durableId="287247399">
    <w:abstractNumId w:val="5"/>
  </w:num>
  <w:num w:numId="16" w16cid:durableId="192729978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1F"/>
    <w:rsid w:val="00063EDD"/>
    <w:rsid w:val="000D0236"/>
    <w:rsid w:val="000E761F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529D2"/>
    <w:rsid w:val="00265744"/>
    <w:rsid w:val="00281546"/>
    <w:rsid w:val="002C4C01"/>
    <w:rsid w:val="002F39FF"/>
    <w:rsid w:val="003144D2"/>
    <w:rsid w:val="00356E13"/>
    <w:rsid w:val="00360243"/>
    <w:rsid w:val="00371ECE"/>
    <w:rsid w:val="00377F2F"/>
    <w:rsid w:val="003A0F9C"/>
    <w:rsid w:val="003D71F1"/>
    <w:rsid w:val="003E2171"/>
    <w:rsid w:val="003F2179"/>
    <w:rsid w:val="003F258F"/>
    <w:rsid w:val="003F41A8"/>
    <w:rsid w:val="004379D0"/>
    <w:rsid w:val="004502D9"/>
    <w:rsid w:val="0047295B"/>
    <w:rsid w:val="0049659A"/>
    <w:rsid w:val="004C38FB"/>
    <w:rsid w:val="005143EF"/>
    <w:rsid w:val="00514BB3"/>
    <w:rsid w:val="00535DFD"/>
    <w:rsid w:val="005364AB"/>
    <w:rsid w:val="00577704"/>
    <w:rsid w:val="00591119"/>
    <w:rsid w:val="005E1E76"/>
    <w:rsid w:val="00664739"/>
    <w:rsid w:val="00684B3D"/>
    <w:rsid w:val="006A1EEC"/>
    <w:rsid w:val="006E2C58"/>
    <w:rsid w:val="00720330"/>
    <w:rsid w:val="007467C6"/>
    <w:rsid w:val="00791020"/>
    <w:rsid w:val="007C1E07"/>
    <w:rsid w:val="007C53D3"/>
    <w:rsid w:val="007C5853"/>
    <w:rsid w:val="007C68B3"/>
    <w:rsid w:val="0083170D"/>
    <w:rsid w:val="0083453E"/>
    <w:rsid w:val="0087485B"/>
    <w:rsid w:val="008D7200"/>
    <w:rsid w:val="00917DA5"/>
    <w:rsid w:val="00933151"/>
    <w:rsid w:val="00956382"/>
    <w:rsid w:val="009927FC"/>
    <w:rsid w:val="009D368F"/>
    <w:rsid w:val="009E0AB8"/>
    <w:rsid w:val="009E1F05"/>
    <w:rsid w:val="00A943C5"/>
    <w:rsid w:val="00AA0785"/>
    <w:rsid w:val="00AA2D55"/>
    <w:rsid w:val="00AA3411"/>
    <w:rsid w:val="00AD4BAF"/>
    <w:rsid w:val="00AE470C"/>
    <w:rsid w:val="00B06C73"/>
    <w:rsid w:val="00B263B7"/>
    <w:rsid w:val="00B31079"/>
    <w:rsid w:val="00B35D46"/>
    <w:rsid w:val="00B673BB"/>
    <w:rsid w:val="00B77B69"/>
    <w:rsid w:val="00BC3352"/>
    <w:rsid w:val="00C315ED"/>
    <w:rsid w:val="00C505B1"/>
    <w:rsid w:val="00C930E9"/>
    <w:rsid w:val="00CB3227"/>
    <w:rsid w:val="00D14A10"/>
    <w:rsid w:val="00D97582"/>
    <w:rsid w:val="00DA4CCB"/>
    <w:rsid w:val="00DB4900"/>
    <w:rsid w:val="00DB6B0C"/>
    <w:rsid w:val="00DD2116"/>
    <w:rsid w:val="00E10C21"/>
    <w:rsid w:val="00E12330"/>
    <w:rsid w:val="00E164A3"/>
    <w:rsid w:val="00E63311"/>
    <w:rsid w:val="00E75C53"/>
    <w:rsid w:val="00EE0410"/>
    <w:rsid w:val="00EE4813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A080EE0"/>
  <w15:chartTrackingRefBased/>
  <w15:docId w15:val="{051FE5BE-09CD-46E8-B7D2-D34908CE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  <w:style w:type="paragraph" w:styleId="Sansinterligne">
    <w:name w:val="No Spacing"/>
    <w:link w:val="SansinterligneCar"/>
    <w:uiPriority w:val="1"/>
    <w:qFormat/>
    <w:rsid w:val="000E761F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E761F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premaccess.com/qu-est-ce-que-dette-technique-comment-la-maitrise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2emeAnn&#233;e\1er%20trimestre\Prog_SpaceInvaders\R-P_OO-AbiramMuthulingam-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0BFCD6774947DBA2C9120BBDF94D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B74478-4128-4245-9565-BBF0ED55D500}"/>
      </w:docPartPr>
      <w:docPartBody>
        <w:p w:rsidR="002B0006" w:rsidRDefault="00892381" w:rsidP="00892381">
          <w:pPr>
            <w:pStyle w:val="6C0BFCD6774947DBA2C9120BBDF94D4D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FDC16D352DC14EF7AA5399A3C3CD58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3C1C78-3D58-47AA-B136-91FB7128B61D}"/>
      </w:docPartPr>
      <w:docPartBody>
        <w:p w:rsidR="002B0006" w:rsidRDefault="00892381" w:rsidP="00892381">
          <w:pPr>
            <w:pStyle w:val="FDC16D352DC14EF7AA5399A3C3CD582B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814C8174EEDB433C9D2C3AC53853E9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7C7C3F-FBBF-42BE-8B78-F20DBD70AA41}"/>
      </w:docPartPr>
      <w:docPartBody>
        <w:p w:rsidR="002B0006" w:rsidRDefault="00892381" w:rsidP="00892381">
          <w:pPr>
            <w:pStyle w:val="814C8174EEDB433C9D2C3AC53853E99D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81"/>
    <w:rsid w:val="0005523B"/>
    <w:rsid w:val="002B0006"/>
    <w:rsid w:val="00892381"/>
    <w:rsid w:val="00FB694E"/>
    <w:rsid w:val="00FC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C0BFCD6774947DBA2C9120BBDF94D4D">
    <w:name w:val="6C0BFCD6774947DBA2C9120BBDF94D4D"/>
    <w:rsid w:val="00892381"/>
  </w:style>
  <w:style w:type="paragraph" w:customStyle="1" w:styleId="FDC16D352DC14EF7AA5399A3C3CD582B">
    <w:name w:val="FDC16D352DC14EF7AA5399A3C3CD582B"/>
    <w:rsid w:val="00892381"/>
  </w:style>
  <w:style w:type="paragraph" w:customStyle="1" w:styleId="814C8174EEDB433C9D2C3AC53853E99D">
    <w:name w:val="814C8174EEDB433C9D2C3AC53853E99D"/>
    <w:rsid w:val="00892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2024-09-04T00:00:00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1" ma:contentTypeDescription="Crée un document." ma:contentTypeScope="" ma:versionID="0de33a34aa8934241a92d815be952b03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8468e718e17ddb77568e1238d457d43f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2abd92-3c6d-4240-9d75-967015e504c2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fa3612-053e-497a-ae76-8a76877f5e22" xsi:nil="true"/>
    <lcf76f155ced4ddcb4097134ff3c332f xmlns="b5cf4370-ac38-4b9e-9836-ef6f5df64f2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8D31E-AD32-4CEA-95D2-26DC278222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2F434D-1870-4DF3-AED5-C505CC9FD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eefa3612-053e-497a-ae76-8a76877f5e22"/>
    <ds:schemaRef ds:uri="b5cf4370-ac38-4b9e-9836-ef6f5df64f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R-P_OO-AbiramMuthulingam-Rapport.dotx</Template>
  <TotalTime>191</TotalTime>
  <Pages>8</Pages>
  <Words>1282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P_OO</vt:lpstr>
    </vt:vector>
  </TitlesOfParts>
  <Company>CFF IT-F</Company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P_OO</dc:title>
  <dc:subject>P_OO</dc:subject>
  <dc:creator>Abiram Muthulingam</dc:creator>
  <cp:keywords/>
  <dc:description/>
  <cp:lastModifiedBy>Abiram Muthulingam</cp:lastModifiedBy>
  <cp:revision>8</cp:revision>
  <cp:lastPrinted>2004-09-01T12:58:00Z</cp:lastPrinted>
  <dcterms:created xsi:type="dcterms:W3CDTF">2024-09-04T11:18:00Z</dcterms:created>
  <dcterms:modified xsi:type="dcterms:W3CDTF">2024-09-11T14:25:00Z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